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860" w:rsidRDefault="000E4860" w:rsidP="002F528C"/>
    <w:p w:rsidR="002F528C" w:rsidRPr="002F528C" w:rsidRDefault="002F528C" w:rsidP="002F528C"/>
    <w:p w:rsidR="002F528C" w:rsidRPr="00693AE3" w:rsidRDefault="002F528C" w:rsidP="00693AE3">
      <w:pPr>
        <w:rPr>
          <w:rFonts w:cs="Arial"/>
          <w:szCs w:val="24"/>
        </w:rPr>
      </w:pPr>
      <w:r w:rsidRPr="00693AE3">
        <w:rPr>
          <w:rFonts w:cs="Arial"/>
          <w:szCs w:val="24"/>
        </w:rPr>
        <w:t>¿En que falla la implementación de un software?</w:t>
      </w:r>
    </w:p>
    <w:p w:rsidR="002F528C" w:rsidRPr="00693AE3" w:rsidRDefault="002F528C" w:rsidP="00693AE3">
      <w:pPr>
        <w:rPr>
          <w:rFonts w:cs="Arial"/>
          <w:szCs w:val="24"/>
        </w:rPr>
      </w:pPr>
      <w:r w:rsidRPr="00693AE3">
        <w:rPr>
          <w:rFonts w:cs="Arial"/>
          <w:szCs w:val="24"/>
        </w:rPr>
        <w:t>Los proyectos de desarrollo de software tienen siempre riesgo de que no resulten como se esperaba.</w:t>
      </w:r>
    </w:p>
    <w:p w:rsidR="002F528C" w:rsidRPr="00693AE3" w:rsidRDefault="002F528C" w:rsidP="00693AE3">
      <w:pPr>
        <w:rPr>
          <w:rFonts w:cs="Arial"/>
          <w:szCs w:val="24"/>
        </w:rPr>
      </w:pPr>
      <w:r w:rsidRPr="00693AE3">
        <w:rPr>
          <w:rFonts w:cs="Arial"/>
          <w:szCs w:val="24"/>
        </w:rPr>
        <w:t>De acuerdo con estudios realizados, 25 por ciento de los proyectos de desarrollo de software fallan y del 20 al 25 no tienen un retorno de la inversión.</w:t>
      </w:r>
    </w:p>
    <w:p w:rsidR="002F528C" w:rsidRPr="00693AE3" w:rsidRDefault="002F528C" w:rsidP="00693AE3">
      <w:pPr>
        <w:rPr>
          <w:rFonts w:cs="Arial"/>
          <w:szCs w:val="24"/>
        </w:rPr>
      </w:pPr>
      <w:r w:rsidRPr="00693AE3">
        <w:rPr>
          <w:rFonts w:cs="Arial"/>
          <w:szCs w:val="24"/>
        </w:rPr>
        <w:t>Lo peor aún es que un 50 por ciento o más incurren en retrabajo después de que concluyeron.</w:t>
      </w:r>
    </w:p>
    <w:p w:rsidR="002F528C" w:rsidRPr="00693AE3" w:rsidRDefault="002F528C" w:rsidP="00693AE3">
      <w:pPr>
        <w:rPr>
          <w:rFonts w:cs="Arial"/>
          <w:szCs w:val="24"/>
        </w:rPr>
      </w:pPr>
      <w:r w:rsidRPr="00693AE3">
        <w:rPr>
          <w:rFonts w:cs="Arial"/>
          <w:szCs w:val="24"/>
        </w:rPr>
        <w:t>Sin embargo, la pregunta es ¿por qué tantos proyectos fallan?</w:t>
      </w:r>
    </w:p>
    <w:p w:rsidR="00693AE3" w:rsidRPr="00693AE3" w:rsidRDefault="00693AE3" w:rsidP="00693AE3">
      <w:pPr>
        <w:rPr>
          <w:rFonts w:cs="Arial"/>
          <w:szCs w:val="24"/>
        </w:rPr>
      </w:pPr>
      <w:r w:rsidRPr="00693AE3">
        <w:rPr>
          <w:rFonts w:cs="Arial"/>
          <w:szCs w:val="24"/>
        </w:rPr>
        <w:t xml:space="preserve">Según Steve </w:t>
      </w:r>
      <w:proofErr w:type="spellStart"/>
      <w:r w:rsidRPr="00693AE3">
        <w:rPr>
          <w:rFonts w:cs="Arial"/>
          <w:szCs w:val="24"/>
        </w:rPr>
        <w:t>McConnell</w:t>
      </w:r>
      <w:proofErr w:type="spellEnd"/>
      <w:r w:rsidRPr="00693AE3">
        <w:rPr>
          <w:rFonts w:cs="Arial"/>
          <w:szCs w:val="24"/>
        </w:rPr>
        <w:t>, autor del libro “Rapid Development”, definió a los «errores clásicos» como aquellos que se han repetido tantas veces, y por tanta gente, que debieran ser previsibles y siempre se deberían gestionar</w:t>
      </w:r>
    </w:p>
    <w:p w:rsidR="00693AE3" w:rsidRPr="00693AE3" w:rsidRDefault="00693AE3" w:rsidP="00693AE3">
      <w:pPr>
        <w:rPr>
          <w:rFonts w:cs="Arial"/>
          <w:szCs w:val="24"/>
        </w:rPr>
      </w:pPr>
      <w:r w:rsidRPr="00693AE3">
        <w:rPr>
          <w:rFonts w:cs="Arial"/>
          <w:szCs w:val="24"/>
        </w:rPr>
        <w:t>En su libro proponía los siguientes errores:</w:t>
      </w:r>
    </w:p>
    <w:p w:rsidR="00693AE3" w:rsidRPr="00693AE3" w:rsidRDefault="00693AE3" w:rsidP="00693AE3">
      <w:pPr>
        <w:rPr>
          <w:rFonts w:cs="Arial"/>
          <w:b/>
          <w:bCs/>
          <w:szCs w:val="24"/>
        </w:rPr>
      </w:pPr>
      <w:r w:rsidRPr="00693AE3">
        <w:rPr>
          <w:rFonts w:cs="Arial"/>
          <w:b/>
          <w:bCs/>
          <w:szCs w:val="24"/>
        </w:rPr>
        <w:t>Errores que ocurren con mayor frecuencia</w:t>
      </w:r>
    </w:p>
    <w:p w:rsidR="00693AE3" w:rsidRDefault="00693AE3" w:rsidP="00693AE3">
      <w:pPr>
        <w:rPr>
          <w:rFonts w:cs="Arial"/>
          <w:szCs w:val="24"/>
        </w:rPr>
      </w:pPr>
      <w:r w:rsidRPr="00693AE3">
        <w:rPr>
          <w:rFonts w:cs="Arial"/>
          <w:szCs w:val="24"/>
        </w:rPr>
        <w:br/>
        <w:t>1.    Planificaciones demasiado optimistas</w:t>
      </w:r>
      <w:r w:rsidRPr="00693AE3">
        <w:rPr>
          <w:rFonts w:cs="Arial"/>
          <w:szCs w:val="24"/>
        </w:rPr>
        <w:br/>
        <w:t>2.    Expectativas no realistas (o pedirle a un proyecto algo imposible)</w:t>
      </w:r>
      <w:r w:rsidRPr="00693AE3">
        <w:rPr>
          <w:rFonts w:cs="Arial"/>
          <w:szCs w:val="24"/>
        </w:rPr>
        <w:br/>
        <w:t>3.    Excesivas tareas (cuando, por ejemplo, los desarrolladores están en muchos proyectos a la vez)</w:t>
      </w:r>
      <w:r w:rsidRPr="00693AE3">
        <w:rPr>
          <w:rFonts w:cs="Arial"/>
          <w:szCs w:val="24"/>
        </w:rPr>
        <w:br/>
        <w:t>4.    Insuficiente aseguramiento de la calidad</w:t>
      </w:r>
      <w:r w:rsidRPr="00693AE3">
        <w:rPr>
          <w:rFonts w:cs="Arial"/>
          <w:szCs w:val="24"/>
        </w:rPr>
        <w:br/>
        <w:t>5.    Oficinas ruidosas</w:t>
      </w:r>
      <w:r w:rsidRPr="00693AE3">
        <w:rPr>
          <w:rFonts w:cs="Arial"/>
          <w:szCs w:val="24"/>
        </w:rPr>
        <w:br/>
        <w:t>6.    Incorporación de características (por ejemplo, introducir nuevos requisitos a mitad de proyecto)</w:t>
      </w:r>
      <w:r w:rsidRPr="00693AE3">
        <w:rPr>
          <w:rFonts w:cs="Arial"/>
          <w:szCs w:val="24"/>
        </w:rPr>
        <w:br/>
        <w:t>7.    Hacerse ilusiones (por ejemplo, cerrar los ojos a lo que se nos viene encima)</w:t>
      </w:r>
      <w:r w:rsidRPr="00693AE3">
        <w:rPr>
          <w:rFonts w:cs="Arial"/>
          <w:szCs w:val="24"/>
        </w:rPr>
        <w:br/>
        <w:t>8.    Gestión del riesgo insuficiente</w:t>
      </w:r>
      <w:r w:rsidRPr="00693AE3">
        <w:rPr>
          <w:rFonts w:cs="Arial"/>
          <w:szCs w:val="24"/>
        </w:rPr>
        <w:br/>
        <w:t>9.    Confundir estimaciones con objetivos (cuando por ejemplo el objetivo es tener el software en 3 meses, y de ahí se fija que el desarrollo serán 3 meses)</w:t>
      </w:r>
      <w:r w:rsidRPr="00693AE3">
        <w:rPr>
          <w:rFonts w:cs="Arial"/>
          <w:szCs w:val="24"/>
        </w:rPr>
        <w:br/>
        <w:t>10.    Omitir tareas relacionadas con la estimación (no guardar históricos para realizar mejores estimaciones, al estimar obviar tareas como son las reuniones, etc.)</w:t>
      </w:r>
    </w:p>
    <w:p w:rsidR="00693AE3" w:rsidRPr="00693AE3" w:rsidRDefault="00693AE3" w:rsidP="00693AE3">
      <w:pPr>
        <w:rPr>
          <w:rFonts w:cs="Arial"/>
          <w:b/>
          <w:bCs/>
          <w:szCs w:val="24"/>
        </w:rPr>
      </w:pPr>
      <w:r w:rsidRPr="00693AE3">
        <w:rPr>
          <w:rFonts w:cs="Arial"/>
          <w:szCs w:val="24"/>
        </w:rPr>
        <w:br/>
      </w:r>
      <w:r w:rsidRPr="00693AE3">
        <w:rPr>
          <w:rFonts w:cs="Arial"/>
          <w:b/>
          <w:bCs/>
          <w:szCs w:val="24"/>
        </w:rPr>
        <w:t>Errores que ocurren con menor frecuencia</w:t>
      </w:r>
    </w:p>
    <w:p w:rsidR="00693AE3" w:rsidRDefault="00693AE3" w:rsidP="00693AE3">
      <w:pPr>
        <w:rPr>
          <w:rFonts w:cs="Arial"/>
          <w:szCs w:val="24"/>
        </w:rPr>
      </w:pPr>
      <w:r w:rsidRPr="00693AE3">
        <w:rPr>
          <w:rFonts w:cs="Arial"/>
          <w:szCs w:val="24"/>
        </w:rPr>
        <w:br/>
        <w:t>1.    Cambio de herramientas en mitad del proyecto</w:t>
      </w:r>
      <w:r w:rsidRPr="00693AE3">
        <w:rPr>
          <w:rFonts w:cs="Arial"/>
          <w:szCs w:val="24"/>
        </w:rPr>
        <w:br/>
        <w:t>2.    Falta de control automatizado del código fuente</w:t>
      </w:r>
      <w:r w:rsidRPr="00693AE3">
        <w:rPr>
          <w:rFonts w:cs="Arial"/>
          <w:szCs w:val="24"/>
        </w:rPr>
        <w:br/>
        <w:t>3.    Desarrollo dirigido por la investigación</w:t>
      </w:r>
    </w:p>
    <w:p w:rsidR="00693AE3" w:rsidRDefault="00693AE3" w:rsidP="00693AE3">
      <w:pPr>
        <w:rPr>
          <w:rFonts w:cs="Arial"/>
          <w:szCs w:val="24"/>
        </w:rPr>
      </w:pPr>
      <w:r w:rsidRPr="00693AE3">
        <w:rPr>
          <w:rFonts w:cs="Arial"/>
          <w:szCs w:val="24"/>
        </w:rPr>
        <w:lastRenderedPageBreak/>
        <w:br/>
        <w:t>4.    Convergencia prematura o muy frecuente (forzar el cierre de una versión antes de que sea posible)</w:t>
      </w:r>
      <w:r w:rsidRPr="00693AE3">
        <w:rPr>
          <w:rFonts w:cs="Arial"/>
          <w:szCs w:val="24"/>
        </w:rPr>
        <w:br/>
        <w:t>5.    Estimar obviando el uso de nuevas herramientas o métodos (obviando, por ejemplo, el coste de aprendizaje)</w:t>
      </w:r>
      <w:r w:rsidRPr="00693AE3">
        <w:rPr>
          <w:rFonts w:cs="Arial"/>
          <w:szCs w:val="24"/>
        </w:rPr>
        <w:br/>
        <w:t>6.    Negociaciones y el “tira y afloja” (entre, por ejemplo, desarrollo y comerciales)</w:t>
      </w:r>
      <w:r w:rsidRPr="00693AE3">
        <w:rPr>
          <w:rFonts w:cs="Arial"/>
          <w:szCs w:val="24"/>
        </w:rPr>
        <w:br/>
        <w:t>7.    El síndrome de la bala de plata</w:t>
      </w:r>
      <w:r w:rsidRPr="00693AE3">
        <w:rPr>
          <w:rFonts w:cs="Arial"/>
          <w:szCs w:val="24"/>
        </w:rPr>
        <w:br/>
        <w:t>8.    Errores en la subcontratación</w:t>
      </w:r>
      <w:bookmarkStart w:id="0" w:name="_GoBack"/>
      <w:bookmarkEnd w:id="0"/>
      <w:r w:rsidRPr="00693AE3">
        <w:rPr>
          <w:rFonts w:cs="Arial"/>
          <w:szCs w:val="24"/>
        </w:rPr>
        <w:br/>
        <w:t>9.    Llevar al equipo en la oscuridad (cuando, por ejemplo, los jefes de proyecto ocultan al equipo el avance y plan de proyecto)</w:t>
      </w:r>
      <w:r w:rsidRPr="00693AE3">
        <w:rPr>
          <w:rFonts w:cs="Arial"/>
          <w:szCs w:val="24"/>
        </w:rPr>
        <w:br/>
        <w:t>10.    Problemas con el equipo</w:t>
      </w:r>
    </w:p>
    <w:p w:rsidR="00693AE3" w:rsidRPr="00693AE3" w:rsidRDefault="00693AE3" w:rsidP="00693AE3">
      <w:pPr>
        <w:rPr>
          <w:rFonts w:cs="Arial"/>
          <w:b/>
          <w:bCs/>
          <w:szCs w:val="24"/>
        </w:rPr>
      </w:pPr>
      <w:r w:rsidRPr="00693AE3">
        <w:rPr>
          <w:rFonts w:cs="Arial"/>
          <w:szCs w:val="24"/>
        </w:rPr>
        <w:br/>
      </w:r>
      <w:r w:rsidRPr="00693AE3">
        <w:rPr>
          <w:rFonts w:cs="Arial"/>
          <w:b/>
          <w:bCs/>
          <w:szCs w:val="24"/>
        </w:rPr>
        <w:t>Errores que provocan problemas de mayor impacto</w:t>
      </w:r>
    </w:p>
    <w:p w:rsidR="00693AE3" w:rsidRPr="00693AE3" w:rsidRDefault="00693AE3" w:rsidP="00693AE3">
      <w:pPr>
        <w:rPr>
          <w:rFonts w:cs="Arial"/>
          <w:szCs w:val="24"/>
        </w:rPr>
      </w:pPr>
      <w:r w:rsidRPr="00693AE3">
        <w:rPr>
          <w:rFonts w:cs="Arial"/>
          <w:szCs w:val="24"/>
        </w:rPr>
        <w:br/>
        <w:t>1.    Expectativas no realistas (o pedirle a un proyecto algo imposible)</w:t>
      </w:r>
      <w:r w:rsidRPr="00693AE3">
        <w:rPr>
          <w:rFonts w:cs="Arial"/>
          <w:szCs w:val="24"/>
        </w:rPr>
        <w:br/>
        <w:t>2.    Equipo poco preparado</w:t>
      </w:r>
      <w:r w:rsidRPr="00693AE3">
        <w:rPr>
          <w:rFonts w:cs="Arial"/>
          <w:szCs w:val="24"/>
        </w:rPr>
        <w:br/>
        <w:t>3.    Planificaciones demasiado optimistas</w:t>
      </w:r>
      <w:r w:rsidRPr="00693AE3">
        <w:rPr>
          <w:rFonts w:cs="Arial"/>
          <w:szCs w:val="24"/>
        </w:rPr>
        <w:br/>
        <w:t>4.    Hacerse ilusiones (por ejemplo, cerrar los ojos a lo que se nos viene encima)</w:t>
      </w:r>
      <w:r w:rsidRPr="00693AE3">
        <w:rPr>
          <w:rFonts w:cs="Arial"/>
          <w:szCs w:val="24"/>
        </w:rPr>
        <w:br/>
        <w:t>5.    Insuficiente aseguramiento de la calidad</w:t>
      </w:r>
      <w:r w:rsidRPr="00693AE3">
        <w:rPr>
          <w:rFonts w:cs="Arial"/>
          <w:szCs w:val="24"/>
        </w:rPr>
        <w:br/>
        <w:t>6.    Diseño inadecuado</w:t>
      </w:r>
      <w:r w:rsidRPr="00693AE3">
        <w:rPr>
          <w:rFonts w:cs="Arial"/>
          <w:szCs w:val="24"/>
        </w:rPr>
        <w:br/>
        <w:t>7.    Falta de apoyo al proyecto</w:t>
      </w:r>
      <w:r w:rsidRPr="00693AE3">
        <w:rPr>
          <w:rFonts w:cs="Arial"/>
          <w:szCs w:val="24"/>
        </w:rPr>
        <w:br/>
        <w:t>8.    Confundir estimaciones con objetivos (cuando por ejemplo el objetivo es tener el software en 3 meses, y de ahí se fija que el desarrollo serán 3 meses)</w:t>
      </w:r>
      <w:r w:rsidRPr="00693AE3">
        <w:rPr>
          <w:rFonts w:cs="Arial"/>
          <w:szCs w:val="24"/>
        </w:rPr>
        <w:br/>
        <w:t>9.    Excesivas tareas (cuando, por ejemplo, los desarrolladores están en muchos proyectos a la vez)</w:t>
      </w:r>
      <w:r w:rsidRPr="00693AE3">
        <w:rPr>
          <w:rFonts w:cs="Arial"/>
          <w:szCs w:val="24"/>
        </w:rPr>
        <w:br/>
        <w:t>10.    Falta de involucración del usuario</w:t>
      </w:r>
    </w:p>
    <w:p w:rsidR="002F528C" w:rsidRPr="00C141C7" w:rsidRDefault="002F528C" w:rsidP="00C141C7">
      <w:pPr>
        <w:jc w:val="both"/>
        <w:rPr>
          <w:rFonts w:cs="Arial"/>
        </w:rPr>
      </w:pPr>
    </w:p>
    <w:sectPr w:rsidR="002F528C" w:rsidRPr="00C141C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C62" w:rsidRDefault="00F37C62" w:rsidP="00C141C7">
      <w:pPr>
        <w:spacing w:after="0" w:line="240" w:lineRule="auto"/>
      </w:pPr>
      <w:r>
        <w:separator/>
      </w:r>
    </w:p>
  </w:endnote>
  <w:endnote w:type="continuationSeparator" w:id="0">
    <w:p w:rsidR="00F37C62" w:rsidRDefault="00F37C62" w:rsidP="00C1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C62" w:rsidRDefault="00F37C62" w:rsidP="00C141C7">
      <w:pPr>
        <w:spacing w:after="0" w:line="240" w:lineRule="auto"/>
      </w:pPr>
      <w:r>
        <w:separator/>
      </w:r>
    </w:p>
  </w:footnote>
  <w:footnote w:type="continuationSeparator" w:id="0">
    <w:p w:rsidR="00F37C62" w:rsidRDefault="00F37C62" w:rsidP="00C14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7" w:rsidRPr="00C141C7" w:rsidRDefault="00C141C7">
    <w:pPr>
      <w:pStyle w:val="Encabezado"/>
      <w:rPr>
        <w:rFonts w:cs="Arial"/>
        <w:lang w:val="es-ES"/>
      </w:rPr>
    </w:pPr>
    <w:r w:rsidRPr="00C141C7">
      <w:rPr>
        <w:rFonts w:cs="Arial"/>
        <w:lang w:val="es-ES"/>
      </w:rPr>
      <w:t>Tarea:</w:t>
    </w:r>
    <w:r w:rsidR="004715F4">
      <w:rPr>
        <w:rFonts w:cs="Arial"/>
        <w:lang w:val="es-ES"/>
      </w:rPr>
      <w:t xml:space="preserve"> </w:t>
    </w:r>
    <w:r w:rsidR="002F528C">
      <w:rPr>
        <w:rFonts w:cs="Arial"/>
        <w:lang w:val="es-ES"/>
      </w:rPr>
      <w:t>8</w:t>
    </w:r>
    <w:r w:rsidRPr="00C141C7">
      <w:rPr>
        <w:rFonts w:cs="Arial"/>
        <w:lang w:val="es-ES"/>
      </w:rPr>
      <w:tab/>
    </w:r>
    <w:r>
      <w:rPr>
        <w:rFonts w:cs="Arial"/>
        <w:lang w:val="es-ES"/>
      </w:rPr>
      <w:tab/>
    </w:r>
    <w:r w:rsidRPr="00C141C7">
      <w:rPr>
        <w:rFonts w:cs="Arial"/>
        <w:lang w:val="es-ES"/>
      </w:rPr>
      <w:t>Asignatura</w:t>
    </w:r>
    <w:r>
      <w:rPr>
        <w:rFonts w:cs="Arial"/>
        <w:lang w:val="es-ES"/>
      </w:rPr>
      <w:t xml:space="preserve">: Sistemas de Información </w:t>
    </w:r>
  </w:p>
  <w:p w:rsidR="00C141C7" w:rsidRPr="00C141C7" w:rsidRDefault="00C141C7">
    <w:pPr>
      <w:pStyle w:val="Encabezado"/>
      <w:rPr>
        <w:rFonts w:cs="Arial"/>
        <w:lang w:val="es-ES"/>
      </w:rPr>
    </w:pPr>
    <w:r w:rsidRPr="00C141C7">
      <w:rPr>
        <w:rFonts w:cs="Arial"/>
        <w:lang w:val="es-ES"/>
      </w:rPr>
      <w:t>Nombre:</w:t>
    </w:r>
    <w:r w:rsidR="002F528C">
      <w:rPr>
        <w:rFonts w:cs="Arial"/>
        <w:lang w:val="es-ES"/>
      </w:rPr>
      <w:t xml:space="preserve"> Rios Cortes Juan Ulises</w:t>
    </w:r>
    <w:r w:rsidR="004715F4">
      <w:rPr>
        <w:rFonts w:cs="Arial"/>
        <w:lang w:val="es-ES"/>
      </w:rPr>
      <w:t xml:space="preserve"> </w:t>
    </w:r>
    <w:r w:rsidRPr="00C141C7">
      <w:rPr>
        <w:rFonts w:cs="Arial"/>
        <w:lang w:val="es-ES"/>
      </w:rPr>
      <w:tab/>
    </w:r>
    <w:r>
      <w:rPr>
        <w:rFonts w:cs="Arial"/>
        <w:lang w:val="es-ES"/>
      </w:rPr>
      <w:tab/>
    </w:r>
    <w:r w:rsidR="002F528C" w:rsidRPr="00C141C7">
      <w:rPr>
        <w:rFonts w:cs="Arial"/>
        <w:lang w:val="es-ES"/>
      </w:rPr>
      <w:t>Número</w:t>
    </w:r>
    <w:r w:rsidRPr="00C141C7">
      <w:rPr>
        <w:rFonts w:cs="Arial"/>
        <w:lang w:val="es-ES"/>
      </w:rPr>
      <w:t xml:space="preserve"> de Cuenta:</w:t>
    </w:r>
    <w:r w:rsidR="002F528C">
      <w:rPr>
        <w:rFonts w:cs="Arial"/>
        <w:lang w:val="es-ES"/>
      </w:rPr>
      <w:t xml:space="preserve"> 313183959</w:t>
    </w:r>
    <w:r w:rsidR="004715F4">
      <w:rPr>
        <w:rFonts w:cs="Arial"/>
        <w:lang w:val="es-E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8C"/>
    <w:rsid w:val="000E4860"/>
    <w:rsid w:val="002F528C"/>
    <w:rsid w:val="004715F4"/>
    <w:rsid w:val="00693AE3"/>
    <w:rsid w:val="006C73E6"/>
    <w:rsid w:val="009B1179"/>
    <w:rsid w:val="00C141C7"/>
    <w:rsid w:val="00F3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CEA3E"/>
  <w15:chartTrackingRefBased/>
  <w15:docId w15:val="{8AF29650-7783-4F8C-A8B1-D30628C9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5F4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41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41C7"/>
  </w:style>
  <w:style w:type="paragraph" w:styleId="Piedepgina">
    <w:name w:val="footer"/>
    <w:basedOn w:val="Normal"/>
    <w:link w:val="PiedepginaCar"/>
    <w:uiPriority w:val="99"/>
    <w:unhideWhenUsed/>
    <w:rsid w:val="00C141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1C7"/>
  </w:style>
  <w:style w:type="paragraph" w:styleId="NormalWeb">
    <w:name w:val="Normal (Web)"/>
    <w:basedOn w:val="Normal"/>
    <w:uiPriority w:val="99"/>
    <w:semiHidden/>
    <w:unhideWhenUsed/>
    <w:rsid w:val="002F5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2F528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693AE3"/>
    <w:rPr>
      <w:b/>
      <w:bCs/>
    </w:rPr>
  </w:style>
  <w:style w:type="character" w:styleId="nfasis">
    <w:name w:val="Emphasis"/>
    <w:basedOn w:val="Fuentedeprrafopredeter"/>
    <w:uiPriority w:val="20"/>
    <w:qFormat/>
    <w:rsid w:val="00693A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2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\Downloads\Plantilla%20Sistemas%20de%20Informacion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Sistemas de Informacion (1).dotx</Template>
  <TotalTime>12</TotalTime>
  <Pages>2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rios cortes</dc:creator>
  <cp:keywords/>
  <dc:description/>
  <cp:lastModifiedBy>juan rios cortes</cp:lastModifiedBy>
  <cp:revision>1</cp:revision>
  <dcterms:created xsi:type="dcterms:W3CDTF">2020-03-27T19:28:00Z</dcterms:created>
  <dcterms:modified xsi:type="dcterms:W3CDTF">2020-03-27T19:42:00Z</dcterms:modified>
</cp:coreProperties>
</file>