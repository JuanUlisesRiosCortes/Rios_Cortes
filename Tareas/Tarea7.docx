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45DC" w14:textId="77777777" w:rsidR="00596D94" w:rsidRPr="00596D94" w:rsidRDefault="00596D94" w:rsidP="00596D94">
      <w:pPr>
        <w:rPr>
          <w:rFonts w:cs="Arial"/>
          <w:sz w:val="28"/>
          <w:szCs w:val="28"/>
        </w:rPr>
      </w:pPr>
      <w:r w:rsidRPr="00596D94">
        <w:rPr>
          <w:rFonts w:cs="Arial"/>
          <w:sz w:val="28"/>
          <w:szCs w:val="28"/>
        </w:rPr>
        <w:t>GESTOR FTP.</w:t>
      </w:r>
    </w:p>
    <w:p w14:paraId="484FB342" w14:textId="77777777" w:rsidR="00596D94" w:rsidRPr="00596D94" w:rsidRDefault="00596D94" w:rsidP="00596D94">
      <w:pPr>
        <w:rPr>
          <w:rFonts w:cs="Arial"/>
          <w:sz w:val="28"/>
          <w:szCs w:val="28"/>
        </w:rPr>
      </w:pPr>
      <w:r w:rsidRPr="00596D94">
        <w:rPr>
          <w:rFonts w:cs="Arial"/>
          <w:sz w:val="28"/>
          <w:szCs w:val="28"/>
        </w:rPr>
        <w:t>FTP es la abreviatura de File Transfer Protocol (Protocola de Trasnferencia de Archivos) y, por lo tanto, un cliente FTP es la aplicación o programa que permite subir archivos mediante ese procedimiento.</w:t>
      </w:r>
    </w:p>
    <w:p w14:paraId="349CB681" w14:textId="77777777" w:rsidR="000E4860" w:rsidRPr="00596D94" w:rsidRDefault="00596D94" w:rsidP="00596D94">
      <w:pPr>
        <w:rPr>
          <w:rFonts w:cs="Arial"/>
          <w:sz w:val="28"/>
          <w:szCs w:val="28"/>
        </w:rPr>
      </w:pPr>
      <w:r w:rsidRPr="00596D94">
        <w:rPr>
          <w:rFonts w:cs="Arial"/>
          <w:sz w:val="28"/>
          <w:szCs w:val="28"/>
        </w:rPr>
        <w:t>Un Gestor o cliente</w:t>
      </w:r>
      <w:commentRangeStart w:id="0"/>
      <w:r w:rsidRPr="00596D94">
        <w:rPr>
          <w:rFonts w:cs="Arial"/>
          <w:sz w:val="28"/>
          <w:szCs w:val="28"/>
        </w:rPr>
        <w:t> </w:t>
      </w:r>
      <w:r w:rsidRPr="00AA0A80">
        <w:rPr>
          <w:rFonts w:cs="Arial"/>
          <w:sz w:val="28"/>
          <w:szCs w:val="28"/>
        </w:rPr>
        <w:t>FTP</w:t>
      </w:r>
      <w:commentRangeEnd w:id="0"/>
      <w:r w:rsidR="00AA0A80">
        <w:rPr>
          <w:rStyle w:val="Refdecomentario"/>
        </w:rPr>
        <w:commentReference w:id="0"/>
      </w:r>
      <w:r w:rsidRPr="00596D94">
        <w:rPr>
          <w:rFonts w:cs="Arial"/>
          <w:sz w:val="28"/>
          <w:szCs w:val="28"/>
        </w:rPr>
        <w:t> emplea el protocolo FTP para conectarse a un servidor FTP para transferir archivos. Cuando un navegador no está equipado con la función FTP, o si se quiere cargar archivos en un ordenador remoto, se necesitará utilizar un programa cliente FTP. Un cliente FTP es un programa que se instala en el ordenador del usuario, y que emplea el protocolo FTP para conectarse a un servidor FTP y transferir archivos, ya sea para descargarlos o para subirlos.</w:t>
      </w:r>
    </w:p>
    <w:p w14:paraId="7B12504C" w14:textId="77777777" w:rsidR="00596D94" w:rsidRDefault="00596D94" w:rsidP="00596D94">
      <w:pPr>
        <w:rPr>
          <w:rFonts w:cs="Arial"/>
          <w:sz w:val="28"/>
          <w:szCs w:val="28"/>
        </w:rPr>
      </w:pPr>
      <w:r w:rsidRPr="00596D94">
        <w:rPr>
          <w:rFonts w:cs="Arial"/>
          <w:sz w:val="28"/>
          <w:szCs w:val="28"/>
        </w:rPr>
        <w:t>Para conectarnos vía FTP a nuestro servidor es necesario contar con nuestra IP o dominio, nombre de usuario y contraseña la cual es otorgada por nuestro provedor de host al crear una cuenta.</w:t>
      </w:r>
    </w:p>
    <w:p w14:paraId="089F60DC" w14:textId="77777777" w:rsidR="00CC6398" w:rsidRPr="00596D94" w:rsidRDefault="00CC6398" w:rsidP="00596D9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Un ejemplo de cliente es FileZila</w:t>
      </w:r>
      <w:bookmarkStart w:id="1" w:name="_GoBack"/>
      <w:bookmarkEnd w:id="1"/>
    </w:p>
    <w:p w14:paraId="6553851A" w14:textId="77777777" w:rsidR="00596D94" w:rsidRDefault="00596D94" w:rsidP="00C141C7">
      <w:pPr>
        <w:jc w:val="both"/>
        <w:rPr>
          <w:noProof/>
        </w:rPr>
      </w:pPr>
    </w:p>
    <w:p w14:paraId="50262497" w14:textId="77777777" w:rsidR="00AA0A80" w:rsidRPr="00C141C7" w:rsidRDefault="00CC6398" w:rsidP="00C141C7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62568F24" wp14:editId="2DBE5390">
            <wp:extent cx="5612130" cy="3503295"/>
            <wp:effectExtent l="0" t="0" r="7620" b="1905"/>
            <wp:docPr id="2" name="Imagen 2" descr="Image result for gestor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estor ft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A80" w:rsidRPr="00C141C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an rios cortes" w:date="2020-03-18T17:50:00Z" w:initials="jrc">
    <w:p w14:paraId="2E61EDDF" w14:textId="77777777" w:rsidR="00AA0A80" w:rsidRDefault="00AA0A80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61ED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61EDDF" w16cid:durableId="221CD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47E2C" w14:textId="77777777" w:rsidR="0067406C" w:rsidRDefault="0067406C" w:rsidP="00C141C7">
      <w:pPr>
        <w:spacing w:after="0" w:line="240" w:lineRule="auto"/>
      </w:pPr>
      <w:r>
        <w:separator/>
      </w:r>
    </w:p>
  </w:endnote>
  <w:endnote w:type="continuationSeparator" w:id="0">
    <w:p w14:paraId="44A5FE77" w14:textId="77777777" w:rsidR="0067406C" w:rsidRDefault="0067406C" w:rsidP="00C1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B1935" w14:textId="77777777" w:rsidR="0067406C" w:rsidRDefault="0067406C" w:rsidP="00C141C7">
      <w:pPr>
        <w:spacing w:after="0" w:line="240" w:lineRule="auto"/>
      </w:pPr>
      <w:r>
        <w:separator/>
      </w:r>
    </w:p>
  </w:footnote>
  <w:footnote w:type="continuationSeparator" w:id="0">
    <w:p w14:paraId="4284E03B" w14:textId="77777777" w:rsidR="0067406C" w:rsidRDefault="0067406C" w:rsidP="00C1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2CCB5" w14:textId="77777777"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Tarea:</w:t>
    </w:r>
    <w:r w:rsidR="0067406C">
      <w:rPr>
        <w:rFonts w:cs="Arial"/>
        <w:lang w:val="es-ES"/>
      </w:rPr>
      <w:t xml:space="preserve"> Investigacion_FTP</w:t>
    </w:r>
    <w:r w:rsidR="004715F4">
      <w:rPr>
        <w:rFonts w:cs="Arial"/>
        <w:lang w:val="es-ES"/>
      </w:rPr>
      <w:t xml:space="preserve"> 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Pr="00C141C7">
      <w:rPr>
        <w:rFonts w:cs="Arial"/>
        <w:lang w:val="es-ES"/>
      </w:rPr>
      <w:t>Asignatura</w:t>
    </w:r>
    <w:r>
      <w:rPr>
        <w:rFonts w:cs="Arial"/>
        <w:lang w:val="es-ES"/>
      </w:rPr>
      <w:t xml:space="preserve">: Sistemas de Información </w:t>
    </w:r>
  </w:p>
  <w:p w14:paraId="2454445A" w14:textId="77777777" w:rsidR="00C141C7" w:rsidRPr="00C141C7" w:rsidRDefault="00C141C7">
    <w:pPr>
      <w:pStyle w:val="Encabezado"/>
      <w:rPr>
        <w:rFonts w:cs="Arial"/>
        <w:lang w:val="es-ES"/>
      </w:rPr>
    </w:pPr>
    <w:r w:rsidRPr="00C141C7">
      <w:rPr>
        <w:rFonts w:cs="Arial"/>
        <w:lang w:val="es-ES"/>
      </w:rPr>
      <w:t>Nombre:</w:t>
    </w:r>
    <w:r w:rsidR="004715F4">
      <w:rPr>
        <w:rFonts w:cs="Arial"/>
        <w:lang w:val="es-ES"/>
      </w:rPr>
      <w:t xml:space="preserve"> </w:t>
    </w:r>
    <w:r w:rsidR="0067406C">
      <w:rPr>
        <w:rFonts w:cs="Arial"/>
        <w:lang w:val="es-ES"/>
      </w:rPr>
      <w:t>Rios Cortes Juan Ulises</w:t>
    </w:r>
    <w:r w:rsidRPr="00C141C7">
      <w:rPr>
        <w:rFonts w:cs="Arial"/>
        <w:lang w:val="es-ES"/>
      </w:rPr>
      <w:tab/>
    </w:r>
    <w:r>
      <w:rPr>
        <w:rFonts w:cs="Arial"/>
        <w:lang w:val="es-ES"/>
      </w:rPr>
      <w:tab/>
    </w:r>
    <w:r w:rsidRPr="00C141C7">
      <w:rPr>
        <w:rFonts w:cs="Arial"/>
        <w:lang w:val="es-ES"/>
      </w:rPr>
      <w:t>Numero de Cuenta:</w:t>
    </w:r>
    <w:r w:rsidR="004715F4">
      <w:rPr>
        <w:rFonts w:cs="Arial"/>
        <w:lang w:val="es-ES"/>
      </w:rPr>
      <w:t xml:space="preserve"> </w:t>
    </w:r>
    <w:r w:rsidR="0067406C">
      <w:rPr>
        <w:rFonts w:cs="Arial"/>
        <w:lang w:val="es-ES"/>
      </w:rPr>
      <w:t>313183959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 rios cortes">
    <w15:presenceInfo w15:providerId="Windows Live" w15:userId="86e5603744e4d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6C"/>
    <w:rsid w:val="000E4860"/>
    <w:rsid w:val="004715F4"/>
    <w:rsid w:val="00596D94"/>
    <w:rsid w:val="0067406C"/>
    <w:rsid w:val="006C73E6"/>
    <w:rsid w:val="009B1179"/>
    <w:rsid w:val="00AA0A80"/>
    <w:rsid w:val="00C141C7"/>
    <w:rsid w:val="00CC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5E40"/>
  <w15:chartTrackingRefBased/>
  <w15:docId w15:val="{58D44917-FDC4-49B3-B60E-BA0E2F22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F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1C7"/>
  </w:style>
  <w:style w:type="paragraph" w:styleId="Piedepgina">
    <w:name w:val="footer"/>
    <w:basedOn w:val="Normal"/>
    <w:link w:val="PiedepginaCar"/>
    <w:uiPriority w:val="99"/>
    <w:unhideWhenUsed/>
    <w:rsid w:val="00C1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1C7"/>
  </w:style>
  <w:style w:type="character" w:styleId="Hipervnculo">
    <w:name w:val="Hyperlink"/>
    <w:basedOn w:val="Fuentedeprrafopredeter"/>
    <w:uiPriority w:val="99"/>
    <w:unhideWhenUsed/>
    <w:rsid w:val="00596D9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96D94"/>
    <w:rPr>
      <w:b/>
      <w:bCs/>
    </w:rPr>
  </w:style>
  <w:style w:type="character" w:styleId="nfasis">
    <w:name w:val="Emphasis"/>
    <w:basedOn w:val="Fuentedeprrafopredeter"/>
    <w:uiPriority w:val="20"/>
    <w:qFormat/>
    <w:rsid w:val="00596D94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AA0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0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0A80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0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0A80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Downloads\Plantilla%20Sistemas%20de%20Infor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Sistemas de Informacion.dotx</Template>
  <TotalTime>21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rios cortes</dc:creator>
  <cp:keywords/>
  <dc:description/>
  <cp:lastModifiedBy>juan rios cortes</cp:lastModifiedBy>
  <cp:revision>1</cp:revision>
  <dcterms:created xsi:type="dcterms:W3CDTF">2020-03-18T22:19:00Z</dcterms:created>
  <dcterms:modified xsi:type="dcterms:W3CDTF">2020-03-19T00:04:00Z</dcterms:modified>
</cp:coreProperties>
</file>